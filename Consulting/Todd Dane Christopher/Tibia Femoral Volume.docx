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7" w:after="0" w:line="260" w:lineRule="auto"/>
        <w:ind w:left="1650" w:right="1601" w:firstLine="1452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0.0066;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32.000008" w:type="dxa"/>
      </w:tblPr>
      <w:tblGrid/>
      <w:tr>
        <w:trPr>
          <w:trHeight w:val="576" w:hRule="exact"/>
        </w:trPr>
        <w:tc>
          <w:tcPr>
            <w:tcW w:w="749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5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89" w:right="194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9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44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534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9.40[8.67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12.84[12.14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13.54],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0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9.65[6.56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12.73],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12.37[8.01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16.73],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04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6.83[2.47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9.14[6.62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11.66],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0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9.83[7.31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10.17[6.40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13.95],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8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11.80[8.03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15.58],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12.64[10.26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15.03],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30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9.49[7.10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11.87],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11.32[8.80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13.84],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80" w:val="left"/>
                <w:tab w:pos="50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8.63[6.11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13.23[10.84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15.62],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8.07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0.0096*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80" w:val="left"/>
                <w:tab w:pos="50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10.77[8.10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13.44],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15.73[13.35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18.12],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0.0068*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840" w:val="left"/>
                <w:tab w:pos="288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14.27[11.60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16.93],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14.45[12.07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16.84],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940" w:val="left"/>
                <w:tab w:pos="5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9.15[6.30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12.01],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18.55[16.03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21.07],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40" w:val="left"/>
                <w:tab w:pos="2880" w:val="left"/>
                <w:tab w:pos="50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12.07[9.68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14.45],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16.91[14.52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19.29],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0.0051*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40" w:val="left"/>
                <w:tab w:pos="2940" w:val="left"/>
                <w:tab w:pos="50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12.76[10.25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15.28],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16.60[13.93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19.27],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0.0405*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880" w:val="left"/>
                <w:tab w:pos="50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9.84[7.46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12.23],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13.41[11.02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15.80],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6.94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0.0386*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80" w:val="left"/>
                <w:tab w:pos="5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8.26[5.74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10.78],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17.32[15.04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19.59],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04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4.15[1.76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5.31[2.92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7.70],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1000" w:val="left"/>
                <w:tab w:pos="304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3.54[1.03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5.50[3.11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21" w:right="1572" w:firstLine="156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24.000015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750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61.01[60.06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61.95],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66.22[65.31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44.93[40.93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48.93],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45.87[40.22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51.53],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6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50.87[45.21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56.52],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45.92[42.66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49.19],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11.48]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51.28[48.02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54.55],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55.23[50.34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60.13],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56.38[51.48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61.28],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57.99[54.90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61.09],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56.95[53.85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60.05],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59.63[56.37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62.90],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58.71[55.44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61.98],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63.17[60.07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66.27],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65.26[61.80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68.04[64.94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71.13],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67.18[63.72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70.65],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69.04[65.94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72.14],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63.44[59.74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67.15],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75.76[72.49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79.02],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67.22[64.12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70.32],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72.34[69.24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75.44],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9.50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0.0222*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69.71[66.44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72.97],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75.71[72.25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79.18],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0.0137*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65.03[61.93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75.12[72.02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78.21],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66.43[63.16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69.69],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81.41[78.45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84.36],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67.11[64.01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73.85[70.75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76.95],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0.0027*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64.58[61.31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67.84],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74.21[71.11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77.31],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21" w:right="1572" w:firstLine="446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1.15[1.12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1.25[1.22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2.12[1.99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2.19[2.01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1.34[1.16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2.08[1.98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1.33[1.23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1.43[1.27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1.29[1.19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1.15[1.05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1.22[1.12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1.17[1.07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1.15[1.05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1.13[1.03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1.08[0.98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1.00[0.90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0.93[0.84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0.91[0.81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0.93[0.83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0.91[0.82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0.90[0.80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0.92[0.83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195" w:right="3177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ph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15" w:right="1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0.0852;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12.000008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9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52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5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81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774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300" w:val="left"/>
                <w:tab w:pos="70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57.04[56.00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58.09],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58.31[57.31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24.79[20.38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29.21],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21.43[15.19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27.67],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37.99[31.75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44.23],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23.17[19.57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26.78],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14.81[7.61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38.95[35.34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42.55],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39.27[33.87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44.67],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2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47.93[42.53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53.34],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45.35[41.94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48.77],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8.97]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3160" w:val="left"/>
                <w:tab w:pos="532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49.51[46.09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52.93],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49.07[45.47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52.67],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52.72[49.11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56.32],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54.12[50.70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57.53],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57.90[54.08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59.56[56.14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62.98],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2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62.55[58.73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66.37],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61.32[57.91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64.74],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60" w:val="left"/>
                <w:tab w:pos="69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61.26[57.17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65.34],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69.64[66.03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73.24],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8.38[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0.0027*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65.30[61.89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67.49[64.07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70.91],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69.69[66.09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73.30],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73.98[70.16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77.80],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00" w:val="left"/>
                <w:tab w:pos="71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69.62[66.20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73.04],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70.57[67.15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73.98],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60" w:val="left"/>
                <w:tab w:pos="69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73.20[69.60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76.81],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78.46[75.20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81.72],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0.0341*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60" w:val="left"/>
                <w:tab w:pos="69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72.40[68.99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75.82],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80.93[77.52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84.35],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0.0006*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774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60" w:val="left"/>
                <w:tab w:pos="69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71.80[68.20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75.41],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80.31[76.89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83.72],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707" w:right="1659" w:firstLine="886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0.3820;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0.0321;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0.9139;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9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195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8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77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225" w:right="38" w:firstLine="17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674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0.90[0.79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0.83[0.68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1.06[0.98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1.00[0.91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1.05[0.96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1.05[0.96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1.07[0.99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1.06[0.98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1.07[0.98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1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1.13[1.05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1.06[0.97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674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00" w:val="left"/>
                <w:tab w:pos="62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50" w:right="1601" w:firstLine="1272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0.0070;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0.49[0.44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0.56[0.49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0.37[0.30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0.61[0.57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0.36[0.31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0.37[0.31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0.27[0.23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0.24[0.19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0.17[0.13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0.15[0.11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0.17[0.13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0.17[0.12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0.12[0.08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0.12[0.08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0.10[0.06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0.13[0.09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0.11[0.06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0.11[0.07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0.05[0.01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0.12[0.08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0.0144*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2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0.05[0.01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151" w:right="3135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mo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0.5230;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0.2646;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1.599998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5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637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25.86[24.11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27.61],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26.65[24.97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28.33],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20" w:val="left"/>
                <w:tab w:pos="322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10.97],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12.62],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20" w:val="left"/>
                <w:tab w:pos="328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13.41],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22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6.36[0.31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12.41],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13.75],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12.59]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20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9.89[0.82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18.97],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8.17[2.43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13.91],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12.46]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20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12.96[7.22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18.70],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10.21[4.16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16.26],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12.76[6.71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18.81],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13.37[7.63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19.11],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7.73]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17.45[11.03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23.87],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21.11[15.37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26.85],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27.70[21.28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34.11],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21.24[15.51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26.98],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6.45[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69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24.36[17.50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31.22],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32.62[26.57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38.67],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33.45[27.71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39.19],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31.64[25.90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37.38],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9.92]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38.29[32.24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44.34],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40.52[34.11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46.94],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6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45.12[39.38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50.86],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38.85[33.11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44.59],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14.39]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45.47[39.42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51.52],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51.55[46.07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57.02],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53.86[48.12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59.60],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58.65[52.91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64.39],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53.77[47.72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59.82],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63.00[57.26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68.74],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17.6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0.0302*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293" w:right="327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mo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ume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15" w:right="1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0.0008;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2.94[2.71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3.49[3.27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0.0008*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0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1.53[0.55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2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2.40],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1.19[0.39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2.21[1.41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1.64[0.44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2.21[1.01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1.94[1.18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2.39[1.63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2.32[1.52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2.29[1.49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2.86[2.10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2.94[2.09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3.89[3.13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4.26[3.41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3.46[2.70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3.94[3.03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4.16[3.36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3.99[3.23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4.52[3.76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4.40[3.60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5.45[4.60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4.24[3.48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4.45[3.69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4.80[4.00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5.62[4.90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2.57[1.81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6.33[5.57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1.27[0.47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3.40[2.64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2813" w:right="2796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0.4467;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0.2354;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1.599998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5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637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12.55[11.67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13.02[12.17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13.87],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6.44],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6.87],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6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4.90[0.33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4.09[1.20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6.98],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32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6.28[3.39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5.12[2.08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6.38[3.33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6.68[3.79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9.57],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8.53[5.30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11.76],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10.55[7.66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13.44],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13.49[10.26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16.72],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10.54[7.65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13.43],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7.28]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280" w:val="left"/>
                <w:tab w:pos="69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12.03[8.57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15.48],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16.30[13.25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19.34],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16.48[13.59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19.37],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15.30[12.41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18.19],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18.58[15.53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21.62],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19.35[16.12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22.58],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21.92[19.03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24.81],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18.82[15.93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21.71],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21.24[18.20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24.29],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25.49[22.73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28.24],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8.35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0.0429*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26.30[23.41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29.19],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28.60[25.71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31.49],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25.74[22.70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28.79],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30.03[27.14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32.92],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8.48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0.0456*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2955" w:right="294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yseal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0.5578;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0.0031;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32.000008" w:type="dxa"/>
      </w:tblPr>
      <w:tblGrid/>
      <w:tr>
        <w:trPr>
          <w:trHeight w:val="576" w:hRule="exact"/>
        </w:trPr>
        <w:tc>
          <w:tcPr>
            <w:tcW w:w="776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8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14" w:right="194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7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42" w:right="266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59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18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534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940" w:val="left"/>
                <w:tab w:pos="304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7.34[6.85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7.55[7.07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20" w:val="left"/>
                <w:tab w:pos="312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3.32],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20" w:val="left"/>
                <w:tab w:pos="312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2.60],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20" w:val="left"/>
                <w:tab w:pos="312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4.12],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2.66[0.09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2.25[0.62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3.19[1.56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2.70[0.99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3.31[1.59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3.46[1.83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4.58[2.76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6.40],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5.71[4.08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7.56[5.74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9.38],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5.69[4.06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7.34[5.40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9.12[7.40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10.83],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9.49[7.86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8.18[6.55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040" w:val="left"/>
                <w:tab w:pos="51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11.35[9.64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13.06],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10.70[8.88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12.52],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40" w:val="left"/>
                <w:tab w:pos="3000" w:val="left"/>
                <w:tab w:pos="512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13.51[11.88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10.63[9.00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12.25],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2.88[0.58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0.0142*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940" w:val="left"/>
                <w:tab w:pos="506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13.76[12.04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15.47],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14.75[13.20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16.30],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14.04[12.42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15.67],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18.89[17.26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20.51],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534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940" w:val="left"/>
                <w:tab w:pos="6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15.62[13.90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17.33],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18.02[16.40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19.65],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4.77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0.0460*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2830" w:right="2813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0.6157;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0.2964;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1.599998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5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637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13.31[12.42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13.63[12.77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14.49],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7.25]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4.10],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8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3.31[0.23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6.40],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6.99],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6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5.00[0.37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4.09[1.16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32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6.68[3.76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5.09[2.01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5.84]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6.38[3.30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6.69[3.77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8.92[5.65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12.19],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10.56[7.63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13.48],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14.21[10.94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17.48],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10.71[7.78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13.63],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280" w:val="left"/>
                <w:tab w:pos="69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12.33[8.84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15.83],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16.32[13.24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19.41],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8.65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16.97[14.05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19.89],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16.34[13.42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19.27],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19.71[16.63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22.79],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21.18[17.91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24.45],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23.20[20.28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26.13],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20.03[17.11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22.95],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24.23[21.15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26.06[23.27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28.85],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27.56[24.64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30.48],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30.05[27.12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32.97],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28.03[24.95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31.11],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32.97[30.05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35.90],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9.19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0.0227*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2945" w:right="2928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yseal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0.0259;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0.0483;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89.599991" w:type="dxa"/>
      </w:tblPr>
      <w:tblGrid/>
      <w:tr>
        <w:trPr>
          <w:trHeight w:val="576" w:hRule="exact"/>
        </w:trPr>
        <w:tc>
          <w:tcPr>
            <w:tcW w:w="776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8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14" w:right="194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7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42" w:right="266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3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18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421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940" w:val="left"/>
                <w:tab w:pos="3040" w:val="left"/>
                <w:tab w:pos="5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6.39[5.94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7.10[6.67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0.0259*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20" w:val="left"/>
                <w:tab w:pos="312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20" w:val="left"/>
                <w:tab w:pos="312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2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1.86[0.31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2.96[0.64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2.39[0.92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3.36[1.89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2.88[1.33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06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3.39[1.84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3.65[2.18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06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4.65[3.01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5.68[4.21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0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6.57[4.92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5.90[4.43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60" w:val="left"/>
                <w:tab w:pos="3160" w:val="left"/>
                <w:tab w:pos="5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5.79[4.04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8.25[6.70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0.0399*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1000" w:val="left"/>
                <w:tab w:pos="3040" w:val="left"/>
                <w:tab w:pos="506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8.30[6.83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9.77],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8.53[7.06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10.01],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1000" w:val="left"/>
                <w:tab w:pos="3040" w:val="left"/>
                <w:tab w:pos="506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9.86[8.31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11.41],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11.16[9.52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12.81],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040" w:val="left"/>
                <w:tab w:pos="510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10.81[9.34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12.28],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9.92[8.45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940" w:val="left"/>
                <w:tab w:pos="5060" w:val="left"/>
                <w:tab w:pos="68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11.21[9.66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12.77],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12.91[11.50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12.27[10.80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13.74],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16.27[14.80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17.74],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421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12.95[11.40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14.50],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15.88[14.41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17.35],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5.07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0.0075*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50" w:right="1601" w:firstLine="1493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0.0114;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95.199966" w:type="dxa"/>
      </w:tblPr>
      <w:tblGrid/>
      <w:tr>
        <w:trPr>
          <w:trHeight w:val="576" w:hRule="exact"/>
        </w:trPr>
        <w:tc>
          <w:tcPr>
            <w:tcW w:w="72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4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59" w:right="113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6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64" w:right="238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3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91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50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210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2780" w:val="left"/>
                <w:tab w:pos="47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6.17[5.67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8.41[7.93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8.89],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80" w:val="left"/>
                <w:tab w:pos="474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4.24[2.12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6.73[3.73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9.72],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80" w:val="left"/>
                <w:tab w:pos="474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4.20[1.20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5.05[3.32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80" w:val="left"/>
                <w:tab w:pos="478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6.22[4.49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7.95],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5.65[3.06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78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7.43[4.83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10.03],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7.42[5.77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80" w:val="left"/>
                <w:tab w:pos="474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6.64[5.00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7.08[5.35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8.81],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740" w:val="left"/>
                <w:tab w:pos="65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6.17[4.44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7.90],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8.50[6.86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10.14],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20" w:val="left"/>
                <w:tab w:pos="64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7.68[5.84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9.51],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10.74[9.10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12.38],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0.0151*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780" w:val="left"/>
                <w:tab w:pos="474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9.40[7.56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11.24],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9.65[8.01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11.30],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7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5.54[3.58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12.33[10.60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14.06],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20" w:val="left"/>
                <w:tab w:pos="64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7.83[6.19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9.47],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10.92[9.28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12.56],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0.0093*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700" w:val="left"/>
                <w:tab w:pos="64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7.50[5.77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11.62[9.78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13.45],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0.0015*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820" w:val="left"/>
                <w:tab w:pos="4740" w:val="left"/>
                <w:tab w:pos="65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6.24[4.60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7.88],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8.27[6.63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9.91],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20" w:val="left"/>
                <w:tab w:pos="64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5.84[4.11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10.40[8.83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11.96],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6.89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820" w:val="left"/>
                <w:tab w:pos="4700" w:val="left"/>
                <w:tab w:pos="64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4.25[2.61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5.89],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7.06[5.42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8.70],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2.81[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0.0180*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210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740" w:val="left"/>
                <w:tab w:pos="65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3.33[1.60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4.77[3.13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6.41],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49" w:right="1601" w:firstLine="159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0.0034;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24.000015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750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57.76[56.71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58.82],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62.20[61.19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32.76[28.30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37.22],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40.76[34.46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47.06],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15.7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0.0423*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6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46.67[40.36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52.97],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41.57[37.93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45.21],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12.37]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46.46[42.82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50.10],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49.51[44.05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54.96],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9.61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52.14[46.68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57.60],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53.25[49.80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56.71],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53.41[49.96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56.87],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54.67[51.03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54.27[50.63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57.91],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58.59[55.14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62.04],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59.56[55.70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63.42],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62.86[59.40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62.63[58.77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66.49],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63.61[60.16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67.07],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60.93[56.80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65.05],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70.02[66.38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73.66],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9.10[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14.6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0.0013*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65.76[62.31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69.22],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66.83[63.37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70.28],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68.89[65.25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72.53],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72.10[68.24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75.96],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65.35[61.90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68.80],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70.60[67.14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74.05],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0.0354*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67.92[64.28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71.56],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78.24[74.95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81.54],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65.37[61.91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68.82],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76.86[73.41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80.31],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64.35[60.71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67.99],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73.55[70.10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77.01],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0.0004*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50" w:right="1601" w:firstLine="485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Cap</w:t>
      </w:r>
      <w:r>
        <w:rPr>
          <w:rFonts w:ascii="Arial" w:hAnsi="Arial" w:cs="Arial" w:eastAsia="Arial"/>
          <w:sz w:val="19"/>
          <w:szCs w:val="19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0.1896;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1.27[1.22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1.41[1.37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1.90[1.72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2.41[2.15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0.0021*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1.75[1.49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2.30[2.15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0.0005*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1.73[1.58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1.81[1.59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1.45[1.22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1.64[1.50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1.29[1.15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1.50[1.35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0.0463*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1.29[1.14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1.38[1.23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1.21[1.05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1.29[1.15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1.14[0.98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1.21[1.07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1.11[0.94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1.15[1.00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1.10[0.96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1.14[0.99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1.00[0.86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1.09[0.96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0.96[0.82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0.95[0.80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0.98[0.84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235" w:right="3221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15" w:right="1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0.3394;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1.599998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5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637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49.52[48.58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50.46],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50.15[49.25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51.05],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19.31[15.34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23.28],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17.16[11.55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22.77],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0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26.67[21.06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32.28],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19.09[15.85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22.33],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7.58[1.10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14.06]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0.0220*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27.14[23.90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30.38],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27.55[22.69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32.41],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36.11[31.25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40.97],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32.83[29.76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35.90],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3160" w:val="left"/>
                <w:tab w:pos="5340" w:val="left"/>
                <w:tab w:pos="68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41.51[38.44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44.58],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36.73[33.49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39.97],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4.78[0.32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0.0359*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42.54[39.30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45.78],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42.56[39.49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45.63],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49.21[45.77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52.65],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49.05[45.98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52.12],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4.45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55.17[51.73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58.61],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52.44[49.37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55.51],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7.34]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54.75[51.07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58.42],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61.12[57.88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64.36],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0.0109*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59.73[56.66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62.80],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58.87[55.80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61.94],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64.02[60.78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67.26],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67.80[64.36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71.23],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65.22[62.15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68.29],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65.02[61.95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68.09],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66.11[62.87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69.35],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71.75[68.82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74.68],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0.0117*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67.86[64.78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70.93],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75.40[72.33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78.48],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7.55[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11.9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637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67.46[64.22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70.70],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74.91[71.84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77.98],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11.9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0.0012*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60" w:lineRule="auto"/>
        <w:ind w:left="1679" w:right="1630" w:firstLine="957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Ra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0.0131;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0.1378;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05.599976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376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6989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0.0131*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3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0.81[0.66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1.04[0.83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6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1.10[0.89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60" w:val="left"/>
                <w:tab w:pos="63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1.15[1.03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0.94[0.76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1.11[0.93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1.05[0.94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1.03[0.90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1.02[0.90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32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0.89[0.76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1.04[0.93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0.80[0.67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0.94[0.82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0.89[0.77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1.10[0.99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0.87[0.75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1.10[0.97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0.0142*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0.81[0.69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0.94[0.82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0.82[0.70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0.87[0.76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6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0.87[0.76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0.86[0.75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6989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0.84[0.72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0.88[0.76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2976" w:right="2961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ial</w:t>
      </w:r>
      <w:r>
        <w:rPr>
          <w:rFonts w:ascii="Arial" w:hAnsi="Arial" w:cs="Arial" w:eastAsia="Arial"/>
          <w:sz w:val="19"/>
          <w:szCs w:val="19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io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15" w:right="1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0.0327;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0.25[0.24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0.0327*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0.50[0.44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0.58[0.49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0.32[0.23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0.49[0.44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0.0012*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700" w:val="left"/>
                <w:tab w:pos="6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0.45[0.40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0.25[0.17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0.24[0.16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0.25[0.20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0.24[0.19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0.29[0.24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0.26[0.21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0.27[0.22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0.23[0.18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0.27[0.22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0.26[0.21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0.22[0.17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0.22[0.16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0.20[0.15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0.20[0.15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0.14[0.09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0.19[0.14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0.15[0.10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0.18[0.14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860" w:val="left"/>
                <w:tab w:pos="278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0.10],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0.16[0.11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0.0027*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2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0.07[0.02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298" w:right="3283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44" w:right="162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0.1580;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0.0110;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24.000015" w:type="dxa"/>
      </w:tblPr>
      <w:tblGrid/>
      <w:tr>
        <w:trPr>
          <w:trHeight w:val="576" w:hRule="exact"/>
        </w:trPr>
        <w:tc>
          <w:tcPr>
            <w:tcW w:w="803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16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43" w:right="248" w:firstLine="-48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251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898" w:right="293" w:firstLine="-59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87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6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750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13.73[12.82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14.65],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14.65[13.77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15.53],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6.95],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7.42]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80" w:val="left"/>
                <w:tab w:pos="328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7.24],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4.92],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6.34]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8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3.56[0.39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7.76],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5.16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6.25]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26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5.63[0.88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10.38],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4.64[1.64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7.64],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6.61]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32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6.55[3.54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9.55],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5.59[2.42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8.75],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100" w:val="left"/>
                <w:tab w:pos="32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6.70[3.54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9.87],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7.11[4.11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10.11],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106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9.23[5.87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12.59],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11.39[8.38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14.39],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6.66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316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14.13[10.77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17.49],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11.59[8.58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14.59],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7.05]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1000" w:val="left"/>
                <w:tab w:pos="3160" w:val="left"/>
                <w:tab w:pos="5280" w:val="left"/>
                <w:tab w:pos="7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13.13[9.54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16.72],</w:t>
            </w:r>
            <w:r>
              <w:rPr>
                <w:rFonts w:ascii="Arial" w:hAnsi="Arial" w:cs="Arial" w:eastAsia="Arial"/>
                <w:sz w:val="19"/>
                <w:szCs w:val="19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17.37[14.20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20.53],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9.02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17.79[14.79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20.79],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16.71[13.71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19.71],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5.33]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6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21.21[18.04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24.37],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21.86[18.50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25.22],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3.96]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320" w:val="left"/>
                <w:tab w:pos="70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24.32[21.32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27.32],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20.55[17.54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23.55],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80" w:val="left"/>
                <w:tab w:pos="70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24.97[21.81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28.14],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27.65[24.79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30.52],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3100" w:val="left"/>
                <w:tab w:pos="52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26.31[23.30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29.31],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35.15[32.15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38.16],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8.85[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13.1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4.60]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750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3100" w:val="left"/>
                <w:tab w:pos="5240" w:val="left"/>
                <w:tab w:pos="69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28.57[25.40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31.73],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33.90[30.90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36.90],</w:t>
            </w:r>
            <w:r>
              <w:rPr>
                <w:rFonts w:ascii="Arial" w:hAnsi="Arial" w:cs="Arial" w:eastAsia="Arial"/>
                <w:sz w:val="19"/>
                <w:szCs w:val="19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5.33[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9.70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0.0168*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2240" w:h="15840"/>
          <w:pgMar w:top="880" w:bottom="280" w:left="1720" w:right="1720"/>
        </w:sectPr>
      </w:pPr>
      <w:rPr/>
    </w:p>
    <w:p>
      <w:pPr>
        <w:spacing w:before="77" w:after="0" w:line="240" w:lineRule="auto"/>
        <w:ind w:left="3456" w:right="3442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ia</w:t>
      </w:r>
      <w:r>
        <w:rPr>
          <w:rFonts w:ascii="Arial" w:hAnsi="Arial" w:cs="Arial" w:eastAsia="Arial"/>
          <w:sz w:val="19"/>
          <w:szCs w:val="19"/>
          <w:spacing w:val="-4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ysis</w:t>
      </w:r>
      <w:r>
        <w:rPr>
          <w:rFonts w:ascii="Arial" w:hAnsi="Arial" w:cs="Arial" w:eastAsia="Arial"/>
          <w:sz w:val="19"/>
          <w:szCs w:val="19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v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u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1615" w:right="1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0.0007;</w:t>
      </w:r>
      <w:r>
        <w:rPr>
          <w:rFonts w:ascii="Arial" w:hAnsi="Arial" w:cs="Arial" w:eastAsia="Arial"/>
          <w:sz w:val="19"/>
          <w:szCs w:val="19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100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  <w:i/>
        </w:rPr>
        <w:t>=&lt;0.0001;</w:t>
      </w:r>
      <w:r>
        <w:rPr>
          <w:rFonts w:ascii="Arial" w:hAnsi="Arial" w:cs="Arial" w:eastAsia="Arial"/>
          <w:sz w:val="19"/>
          <w:szCs w:val="19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p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A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*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n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99"/>
          <w:b/>
          <w:bCs/>
          <w:i/>
        </w:rPr>
        <w:t>r</w:t>
      </w:r>
      <w:r>
        <w:rPr>
          <w:rFonts w:ascii="Arial" w:hAnsi="Arial" w:cs="Arial" w:eastAsia="Arial"/>
          <w:sz w:val="19"/>
          <w:szCs w:val="19"/>
          <w:spacing w:val="-1"/>
          <w:w w:val="99"/>
          <w:b/>
          <w:bCs/>
          <w:i/>
        </w:rPr>
        <w:t>)</w:t>
      </w:r>
      <w:r>
        <w:rPr>
          <w:rFonts w:ascii="Arial" w:hAnsi="Arial" w:cs="Arial" w:eastAsia="Arial"/>
          <w:sz w:val="19"/>
          <w:szCs w:val="19"/>
          <w:spacing w:val="2"/>
          <w:w w:val="99"/>
          <w:b/>
          <w:bCs/>
          <w:i/>
        </w:rPr>
        <w:t>=</w:t>
      </w:r>
      <w:r>
        <w:rPr>
          <w:rFonts w:ascii="Arial" w:hAnsi="Arial" w:cs="Arial" w:eastAsia="Arial"/>
          <w:sz w:val="19"/>
          <w:szCs w:val="19"/>
          <w:spacing w:val="0"/>
          <w:w w:val="99"/>
          <w:b/>
          <w:bCs/>
          <w:i/>
        </w:rPr>
        <w:t>&lt;0.0001;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48.000031" w:type="dxa"/>
      </w:tblPr>
      <w:tblGrid/>
      <w:tr>
        <w:trPr>
          <w:trHeight w:val="576" w:hRule="exact"/>
        </w:trPr>
        <w:tc>
          <w:tcPr>
            <w:tcW w:w="722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ge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91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660" w:right="86" w:firstLine="-48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ema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200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734" w:right="212" w:firstLine="-59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mate[95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%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CI],N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ffe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048" w:type="dxa"/>
            <w:tcBorders>
              <w:top w:val="single" w:sz="4.640" w:space="0" w:color="000000"/>
              <w:bottom w:val="single" w:sz="2.7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i/>
              </w:rPr>
              <w:t>ue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7102" w:type="dxa"/>
            <w:gridSpan w:val="5"/>
            <w:tcBorders>
              <w:top w:val="single" w:sz="2.7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77" w:right="-20"/>
              <w:jc w:val="left"/>
              <w:tabs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Ov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2.15[1.96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2.61[2.43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0.46[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0.0007*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0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1.01[0.21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1.82],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1.95],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0.19[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2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1.67],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0.83[0.18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0.30[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80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1.67[1.01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1.71],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2.12]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1.31[0.33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1.09[0.47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0.71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0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1.57[0.95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1.59[0.93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2.25],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1.70[1.05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2.36],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1.91[1.29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2.54],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0.21[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640" w:val="left"/>
                <w:tab w:pos="638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2.09[1.40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2.94[2.32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0.09]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0.075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326" w:right="-20"/>
              <w:jc w:val="left"/>
              <w:tabs>
                <w:tab w:pos="940" w:val="left"/>
                <w:tab w:pos="2780" w:val="left"/>
                <w:tab w:pos="47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3.61[2.92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2.44[1.82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1.17[0.24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0.0142*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2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326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2.77[2.03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3.52],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3.11[2.45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3.76],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6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3.49[2.86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3.40[2.78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4.03],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0.80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0.96]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0.85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82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3.86[3.21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4.18[3.49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0.32[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0.64]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40" w:val="left"/>
                <w:tab w:pos="64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3.27[2.65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3.89],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3.65[3.03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4.28],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0.38[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1.26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0.50]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40" w:val="left"/>
                <w:tab w:pos="2780" w:val="left"/>
                <w:tab w:pos="4600" w:val="left"/>
                <w:tab w:pos="63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3.65[2.99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4.31],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4.89[4.29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5.48],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1.24[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0.35]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0.0064*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3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00" w:val="left"/>
                <w:tab w:pos="278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1.41[0.79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2.03],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5.08[4.45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5.70],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3.66[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4.54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2.78]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7102" w:type="dxa"/>
            <w:gridSpan w:val="5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7" w:after="0" w:line="240" w:lineRule="auto"/>
              <w:ind w:left="274" w:right="-20"/>
              <w:jc w:val="left"/>
              <w:tabs>
                <w:tab w:pos="920" w:val="left"/>
                <w:tab w:pos="2780" w:val="left"/>
                <w:tab w:pos="460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0.33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0.98],</w:t>
            </w:r>
            <w:r>
              <w:rPr>
                <w:rFonts w:ascii="Arial" w:hAnsi="Arial" w:cs="Arial" w:eastAsia="Arial"/>
                <w:sz w:val="19"/>
                <w:szCs w:val="19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2.50[1.88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3.12],</w:t>
            </w:r>
            <w:r>
              <w:rPr>
                <w:rFonts w:ascii="Arial" w:hAnsi="Arial" w:cs="Arial" w:eastAsia="Arial"/>
                <w:sz w:val="19"/>
                <w:szCs w:val="19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2.17[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3.08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1.27]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&lt;0.0001*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sectPr>
      <w:pgSz w:w="12240" w:h="15840"/>
      <w:pgMar w:top="8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 Version 9.3</dc:creator>
  <dcterms:created xsi:type="dcterms:W3CDTF">2013-03-20T15:16:25Z</dcterms:created>
  <dcterms:modified xsi:type="dcterms:W3CDTF">2013-03-20T15:16:25Z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LastSaved">
    <vt:filetime>2013-03-20T00:00:00Z</vt:filetime>
  </property>
</Properties>
</file>